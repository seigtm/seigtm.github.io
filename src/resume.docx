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9CC" w14:textId="76E57E3B" w:rsidR="002E6C1E" w:rsidRPr="0084544E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b/>
          <w:bCs/>
          <w:noProof/>
          <w:color w:val="1E1D2D" w:themeColor="background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03BFD" wp14:editId="29925D44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501140" cy="1994535"/>
            <wp:effectExtent l="0" t="0" r="381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44E">
        <w:rPr>
          <w:rFonts w:ascii="Times New Roman" w:hAnsi="Times New Roman"/>
          <w:b/>
          <w:bCs/>
          <w:color w:val="1E1D2D" w:themeColor="background1"/>
          <w:sz w:val="28"/>
          <w:szCs w:val="28"/>
        </w:rPr>
        <w:t>Баранов Константин Павлович</w:t>
      </w:r>
    </w:p>
    <w:p w14:paraId="5D2892B2" w14:textId="3E39FC1A" w:rsidR="002E6C1E" w:rsidRPr="0084544E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Мужчина, </w:t>
      </w:r>
      <w:r w:rsidR="004D0A29" w:rsidRPr="0084544E">
        <w:rPr>
          <w:rFonts w:ascii="Times New Roman" w:hAnsi="Times New Roman"/>
          <w:color w:val="1E1D2D" w:themeColor="background1"/>
          <w:sz w:val="28"/>
          <w:szCs w:val="28"/>
        </w:rPr>
        <w:t>20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 лет, родился 14 мая 2002</w:t>
      </w:r>
    </w:p>
    <w:p w14:paraId="40A0D6A0" w14:textId="75569688" w:rsidR="002E6C1E" w:rsidRPr="0084544E" w:rsidRDefault="002E6C1E" w:rsidP="00FC349B">
      <w:pPr>
        <w:pStyle w:val="a5"/>
        <w:spacing w:line="240" w:lineRule="auto"/>
        <w:rPr>
          <w:rFonts w:ascii="Times New Roman" w:hAnsi="Times New Roman"/>
          <w:b/>
          <w:bCs/>
          <w:color w:val="1E1D2D" w:themeColor="background1"/>
          <w:sz w:val="28"/>
          <w:szCs w:val="28"/>
        </w:rPr>
      </w:pPr>
    </w:p>
    <w:p w14:paraId="15D9DA84" w14:textId="4394399F" w:rsidR="002E6C1E" w:rsidRPr="0084544E" w:rsidRDefault="002E6C1E" w:rsidP="00FC349B">
      <w:pPr>
        <w:pStyle w:val="a5"/>
        <w:spacing w:line="240" w:lineRule="auto"/>
        <w:rPr>
          <w:rStyle w:val="aff0"/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Телефон для связи: </w:t>
      </w:r>
      <w:hyperlink r:id="rId8" w:history="1"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+7</w:t>
        </w:r>
        <w:r w:rsidR="00385640"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 xml:space="preserve"> </w:t>
        </w:r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(911)</w:t>
        </w:r>
        <w:r w:rsidR="00385640"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 xml:space="preserve"> </w:t>
        </w:r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174-79-78</w:t>
        </w:r>
      </w:hyperlink>
    </w:p>
    <w:p w14:paraId="287371D0" w14:textId="0C9BAE90" w:rsidR="00210923" w:rsidRPr="0084544E" w:rsidRDefault="00210923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  <w:lang w:val="en-US"/>
        </w:rPr>
        <w:t>Telegram</w:t>
      </w:r>
      <w:r w:rsidRPr="0084544E">
        <w:rPr>
          <w:rStyle w:val="aff0"/>
          <w:rFonts w:ascii="Times New Roman" w:hAnsi="Times New Roman"/>
          <w:color w:val="1E1D2D" w:themeColor="background1"/>
          <w:sz w:val="28"/>
          <w:szCs w:val="28"/>
          <w:u w:val="none"/>
        </w:rPr>
        <w:t xml:space="preserve">: </w:t>
      </w:r>
      <w:hyperlink r:id="rId9" w:history="1"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@</w:t>
        </w:r>
        <w:proofErr w:type="spellStart"/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SEIGtm</w:t>
        </w:r>
        <w:proofErr w:type="spellEnd"/>
      </w:hyperlink>
    </w:p>
    <w:p w14:paraId="3B1DFC91" w14:textId="004131E5" w:rsidR="002E6C1E" w:rsidRPr="0084544E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Электронная почта:</w:t>
      </w:r>
      <w:hyperlink r:id="rId10" w:history="1">
        <w:r w:rsidRPr="0084544E">
          <w:rPr>
            <w:rStyle w:val="aff0"/>
            <w:color w:val="1E1D2D" w:themeColor="background1"/>
            <w:lang w:val="en-US"/>
          </w:rPr>
          <w:t xml:space="preserve"> </w:t>
        </w:r>
        <w:r w:rsidR="00B301BF"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job@seig.ru</w:t>
        </w:r>
      </w:hyperlink>
    </w:p>
    <w:p w14:paraId="777C70BE" w14:textId="7FCA6DFD" w:rsidR="002E6C1E" w:rsidRPr="0084544E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GitHub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: </w:t>
      </w:r>
      <w:hyperlink r:id="rId11" w:history="1"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https</w:t>
        </w:r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://</w:t>
        </w:r>
        <w:proofErr w:type="spellStart"/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github</w:t>
        </w:r>
        <w:proofErr w:type="spellEnd"/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.</w:t>
        </w:r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com</w:t>
        </w:r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/</w:t>
        </w:r>
        <w:proofErr w:type="spellStart"/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seigtm</w:t>
        </w:r>
        <w:proofErr w:type="spellEnd"/>
      </w:hyperlink>
    </w:p>
    <w:p w14:paraId="5A5F0146" w14:textId="43256D45" w:rsidR="002E6C1E" w:rsidRPr="0084544E" w:rsidRDefault="002E6C1E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Сайт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-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портфолио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: </w:t>
      </w:r>
      <w:hyperlink r:id="rId12" w:history="1"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  <w:lang w:val="en-US"/>
          </w:rPr>
          <w:t>https://seigtm.github.io</w:t>
        </w:r>
      </w:hyperlink>
    </w:p>
    <w:p w14:paraId="3A68883D" w14:textId="4D91BEDB" w:rsidR="00940FAB" w:rsidRPr="0084544E" w:rsidRDefault="00940FAB" w:rsidP="00FC349B">
      <w:pPr>
        <w:pStyle w:val="a5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Проживаю: г. Санкт-Петербург, м. Парнас</w:t>
      </w:r>
    </w:p>
    <w:p w14:paraId="6DC3D333" w14:textId="4C21F057" w:rsidR="00165BAF" w:rsidRPr="0084544E" w:rsidRDefault="00385640" w:rsidP="00FC349B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КРАТКАЯ ИНФОРМАЦИЯ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Макетная таблица для ввода краткой информации"/>
      </w:tblPr>
      <w:tblGrid>
        <w:gridCol w:w="8306"/>
      </w:tblGrid>
      <w:tr w:rsidR="0084544E" w:rsidRPr="0084544E" w14:paraId="2B974F96" w14:textId="77777777" w:rsidTr="0CB882A3">
        <w:tc>
          <w:tcPr>
            <w:tcW w:w="8640" w:type="dxa"/>
          </w:tcPr>
          <w:p w14:paraId="657BCFB4" w14:textId="04E3DC58" w:rsidR="00033380" w:rsidRPr="0084544E" w:rsidRDefault="0CB882A3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Основной язык программирования: 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++.</w:t>
            </w:r>
          </w:p>
          <w:p w14:paraId="50F43574" w14:textId="5F8AB277" w:rsidR="00940FAB" w:rsidRPr="0084544E" w:rsidRDefault="00940FAB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В свободное время </w:t>
            </w:r>
            <w:r w:rsidR="00764287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пишу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мелки</w:t>
            </w:r>
            <w:r w:rsidR="00764287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е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приложени</w:t>
            </w:r>
            <w:r w:rsidR="00764287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я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и </w:t>
            </w:r>
            <w:r w:rsidR="00032997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библиотек</w:t>
            </w:r>
            <w:r w:rsidR="00764287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.</w:t>
            </w:r>
          </w:p>
          <w:p w14:paraId="659A89FE" w14:textId="4900CC61" w:rsidR="00683F51" w:rsidRPr="0084544E" w:rsidRDefault="00683F51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Предпочитаю объектно-ориентированный подход при написании кода.</w:t>
            </w:r>
          </w:p>
          <w:p w14:paraId="0C8A2AC4" w14:textId="25C9B290" w:rsidR="00940FAB" w:rsidRPr="0084544E" w:rsidRDefault="00940FAB" w:rsidP="00FC349B">
            <w:pPr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Стремлюсь стать отличным разработчиком.</w:t>
            </w:r>
          </w:p>
        </w:tc>
      </w:tr>
    </w:tbl>
    <w:p w14:paraId="66D4F1AD" w14:textId="4C6BE6B8" w:rsidR="00033380" w:rsidRPr="0084544E" w:rsidRDefault="00940FAB" w:rsidP="00FC349B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КЛЮЧЕВЫЕ НАВЫКИ</w:t>
      </w:r>
    </w:p>
    <w:p w14:paraId="12485EEE" w14:textId="5E027CDD" w:rsidR="00033380" w:rsidRPr="0084544E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Языки программирования</w:t>
      </w:r>
    </w:p>
    <w:p w14:paraId="7D6E8535" w14:textId="0E7B9127" w:rsidR="00033380" w:rsidRPr="0084544E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Хорошо владею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++</w:t>
      </w:r>
      <w:r w:rsidR="00A03A6F"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16748CE4" w14:textId="70F76920" w:rsidR="00940FAB" w:rsidRPr="0084544E" w:rsidRDefault="0CB882A3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Удовлетворительно знаю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#,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,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SQL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510DDDB9" w14:textId="22B52AA1" w:rsidR="00940FAB" w:rsidRPr="0084544E" w:rsidRDefault="0CB882A3" w:rsidP="00FC349B">
      <w:pPr>
        <w:pStyle w:val="a"/>
        <w:spacing w:line="240" w:lineRule="auto"/>
        <w:rPr>
          <w:rFonts w:eastAsiaTheme="minorEastAsia" w:cstheme="minorBidi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В данный момент изучаю и закрепляю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Python, HTML/CSS/JS.</w:t>
      </w:r>
    </w:p>
    <w:p w14:paraId="5BBF5C87" w14:textId="51CAA7E8" w:rsidR="00033380" w:rsidRPr="0084544E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Программное обеспечение</w:t>
      </w:r>
    </w:p>
    <w:p w14:paraId="574D829B" w14:textId="6DC5DA56" w:rsidR="00033380" w:rsidRPr="0084544E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Базы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данных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: Microsoft SQL Server, Microsoft Access, SQLite Studio</w:t>
      </w:r>
      <w:r w:rsidR="00697E7A"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, PL/SQL</w:t>
      </w:r>
      <w:r w:rsidR="00385640"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362F4006" w14:textId="70B1BB01" w:rsidR="00940FAB" w:rsidRPr="0084544E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Редакторы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s-ES"/>
        </w:rPr>
        <w:t xml:space="preserve"> 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кода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/IDE: Visual Studio Code, Visual Studio, Qt Creator</w:t>
      </w:r>
      <w:r w:rsidR="00385640" w:rsidRPr="0084544E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;</w:t>
      </w:r>
    </w:p>
    <w:p w14:paraId="53984CCC" w14:textId="76A6FB61" w:rsidR="00033380" w:rsidRPr="0084544E" w:rsidRDefault="0CB882A3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Платформы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s-ES"/>
        </w:rPr>
        <w:t>: Microsoft Windows 11, Linux Ubuntu 21.10.</w:t>
      </w:r>
    </w:p>
    <w:p w14:paraId="78C5EB7F" w14:textId="036B4012" w:rsidR="00940FAB" w:rsidRPr="0084544E" w:rsidRDefault="00940FAB" w:rsidP="00FC349B">
      <w:pPr>
        <w:pStyle w:val="2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Языки</w:t>
      </w:r>
    </w:p>
    <w:p w14:paraId="5BE871D4" w14:textId="62D7C76E" w:rsidR="00940FAB" w:rsidRPr="0084544E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Русский </w:t>
      </w:r>
      <w:r w:rsidR="00385640" w:rsidRPr="0084544E">
        <w:rPr>
          <w:rFonts w:ascii="Times New Roman" w:hAnsi="Times New Roman"/>
          <w:color w:val="1E1D2D" w:themeColor="background1"/>
          <w:sz w:val="28"/>
          <w:szCs w:val="28"/>
        </w:rPr>
        <w:t>–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 родной</w:t>
      </w:r>
      <w:r w:rsidR="00385640"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;</w:t>
      </w:r>
    </w:p>
    <w:p w14:paraId="0731C5A5" w14:textId="49B1CD80" w:rsidR="007A48CE" w:rsidRPr="0084544E" w:rsidRDefault="00940FAB" w:rsidP="00FC349B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s-E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Английский –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B2 (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средне-продвинутый)</w:t>
      </w:r>
      <w:r w:rsidR="00385640"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.</w:t>
      </w:r>
    </w:p>
    <w:p w14:paraId="3305EDA6" w14:textId="77777777" w:rsidR="00697E7A" w:rsidRPr="0084544E" w:rsidRDefault="00697E7A" w:rsidP="00697E7A">
      <w:pPr>
        <w:spacing w:before="0" w:after="0" w:line="240" w:lineRule="auto"/>
        <w:rPr>
          <w:rFonts w:ascii="Times New Roman" w:hAnsi="Times New Roman"/>
          <w:caps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br w:type="page"/>
      </w:r>
    </w:p>
    <w:p w14:paraId="788CFE77" w14:textId="5A561239" w:rsidR="00300698" w:rsidRPr="0084544E" w:rsidRDefault="00385640" w:rsidP="00697E7A">
      <w:pPr>
        <w:pStyle w:val="1"/>
        <w:spacing w:line="240" w:lineRule="auto"/>
        <w:jc w:val="both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lastRenderedPageBreak/>
        <w:t>ОБРАЗОВАНИЕ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Макетная таблица"/>
      </w:tblPr>
      <w:tblGrid>
        <w:gridCol w:w="6234"/>
        <w:gridCol w:w="2072"/>
      </w:tblGrid>
      <w:tr w:rsidR="0084544E" w:rsidRPr="0084544E" w14:paraId="0EE0F990" w14:textId="77777777" w:rsidTr="00B2367A">
        <w:trPr>
          <w:trHeight w:val="216"/>
        </w:trPr>
        <w:tc>
          <w:tcPr>
            <w:tcW w:w="6234" w:type="dxa"/>
          </w:tcPr>
          <w:p w14:paraId="540B051A" w14:textId="525E656C" w:rsidR="00300698" w:rsidRPr="0084544E" w:rsidRDefault="00940FAB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СПб ГБПОУ Политехнический колледж городского хозяйства</w:t>
            </w:r>
          </w:p>
          <w:p w14:paraId="0A66B4BD" w14:textId="7BF15A6B" w:rsidR="00B2367A" w:rsidRPr="0084544E" w:rsidRDefault="00940FAB" w:rsidP="00697E7A">
            <w:pPr>
              <w:pStyle w:val="a7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Санкт-Петербург</w:t>
            </w:r>
            <w:r w:rsidR="00B2367A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, Авиаконструкторов, 28</w:t>
            </w:r>
          </w:p>
          <w:p w14:paraId="16C8C6E0" w14:textId="786148BE" w:rsidR="00B2367A" w:rsidRPr="0084544E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Кафедра: программирование в компьютерных системах</w:t>
            </w:r>
            <w:r w:rsidR="00385640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;</w:t>
            </w:r>
          </w:p>
          <w:p w14:paraId="4AAAA67B" w14:textId="0429CCE0" w:rsidR="00B2367A" w:rsidRPr="0084544E" w:rsidRDefault="00D26C47" w:rsidP="00697E7A">
            <w:pPr>
              <w:pStyle w:val="a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Квалификации</w:t>
            </w:r>
            <w:r w:rsidR="00B2367A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: техник-программист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(красный диплом), оператор ЭВМ</w:t>
            </w:r>
            <w:r w:rsidR="00385640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2072" w:type="dxa"/>
          </w:tcPr>
          <w:p w14:paraId="0FC18A3D" w14:textId="7B7AC215" w:rsidR="00300698" w:rsidRPr="0084544E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2018 – </w:t>
            </w:r>
            <w:r w:rsidR="001951C7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2022</w:t>
            </w:r>
          </w:p>
        </w:tc>
      </w:tr>
      <w:tr w:rsidR="0084544E" w:rsidRPr="0084544E" w14:paraId="170CB8FF" w14:textId="77777777" w:rsidTr="00B2367A">
        <w:trPr>
          <w:trHeight w:val="216"/>
        </w:trPr>
        <w:tc>
          <w:tcPr>
            <w:tcW w:w="6234" w:type="dxa"/>
          </w:tcPr>
          <w:p w14:paraId="74AC7231" w14:textId="68641AF7" w:rsidR="00B2367A" w:rsidRPr="0084544E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Новосибирская Академия Дизайна и Программирования</w:t>
            </w:r>
          </w:p>
          <w:p w14:paraId="16A5AEF9" w14:textId="74633F0C" w:rsidR="00B2367A" w:rsidRPr="0084544E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  <w:t>Санкт-Петербург, Ушинского, 12</w:t>
            </w:r>
          </w:p>
          <w:p w14:paraId="58196C4D" w14:textId="2C44C6D2" w:rsidR="00B2367A" w:rsidRPr="0084544E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Изучаемые темы: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HTML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CSS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PHP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#,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Unity</w:t>
            </w:r>
            <w:r w:rsidR="00385640"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2072" w:type="dxa"/>
          </w:tcPr>
          <w:p w14:paraId="625CA402" w14:textId="7931BFE0" w:rsidR="00B2367A" w:rsidRPr="0084544E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2015 – 2018</w:t>
            </w:r>
          </w:p>
        </w:tc>
      </w:tr>
      <w:tr w:rsidR="0084544E" w:rsidRPr="0084544E" w14:paraId="43B1A555" w14:textId="77777777" w:rsidTr="00B2367A">
        <w:trPr>
          <w:trHeight w:val="216"/>
        </w:trPr>
        <w:tc>
          <w:tcPr>
            <w:tcW w:w="6234" w:type="dxa"/>
          </w:tcPr>
          <w:p w14:paraId="5B88E13F" w14:textId="69BABCC8" w:rsidR="00B2367A" w:rsidRPr="0084544E" w:rsidRDefault="00385640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ИТМО ФСПО (курсы)</w:t>
            </w:r>
          </w:p>
          <w:p w14:paraId="2D361A9C" w14:textId="59C73199" w:rsidR="00B2367A" w:rsidRPr="0084544E" w:rsidRDefault="00B2367A" w:rsidP="00697E7A">
            <w:pPr>
              <w:pStyle w:val="2"/>
              <w:spacing w:line="240" w:lineRule="auto"/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b w:val="0"/>
                <w:bCs/>
                <w:i/>
                <w:iCs/>
                <w:color w:val="1E1D2D" w:themeColor="background1"/>
                <w:sz w:val="28"/>
                <w:szCs w:val="28"/>
              </w:rPr>
              <w:t>Санкт-Петербург, Аэродромная, 4</w:t>
            </w:r>
          </w:p>
          <w:p w14:paraId="0FA79BA8" w14:textId="658C3410" w:rsidR="00B2367A" w:rsidRPr="0084544E" w:rsidRDefault="00B2367A" w:rsidP="00697E7A">
            <w:pPr>
              <w:pStyle w:val="a"/>
              <w:spacing w:line="240" w:lineRule="auto"/>
              <w:rPr>
                <w:rFonts w:ascii="Times New Roman" w:hAnsi="Times New Roman"/>
                <w:b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Изучаемые темы: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 xml:space="preserve">, 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  <w:lang w:val="en-US"/>
              </w:rPr>
              <w:t>C</w:t>
            </w:r>
            <w:r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++, ООП</w:t>
            </w:r>
            <w:r w:rsidR="00385640" w:rsidRPr="0084544E">
              <w:rPr>
                <w:rFonts w:ascii="Times New Roman" w:hAnsi="Times New Roman"/>
                <w:bCs/>
                <w:color w:val="1E1D2D" w:themeColor="background1"/>
                <w:sz w:val="28"/>
                <w:szCs w:val="28"/>
              </w:rPr>
              <w:t>.</w:t>
            </w:r>
          </w:p>
        </w:tc>
        <w:tc>
          <w:tcPr>
            <w:tcW w:w="2072" w:type="dxa"/>
          </w:tcPr>
          <w:p w14:paraId="2C0B2C5D" w14:textId="77777777" w:rsidR="00B2367A" w:rsidRPr="0084544E" w:rsidRDefault="00B2367A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>2015 – 2018</w:t>
            </w:r>
          </w:p>
        </w:tc>
      </w:tr>
    </w:tbl>
    <w:p w14:paraId="392CE444" w14:textId="695D42D9" w:rsidR="00B2367A" w:rsidRPr="0084544E" w:rsidRDefault="00385640" w:rsidP="00697E7A">
      <w:pPr>
        <w:pStyle w:val="1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ОПЫТ РАБОТЫ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5670"/>
        <w:gridCol w:w="2636"/>
      </w:tblGrid>
      <w:tr w:rsidR="0084544E" w:rsidRPr="0084544E" w14:paraId="097BEC0D" w14:textId="77777777" w:rsidTr="0CB882A3">
        <w:trPr>
          <w:trHeight w:val="216"/>
        </w:trPr>
        <w:tc>
          <w:tcPr>
            <w:tcW w:w="5670" w:type="dxa"/>
          </w:tcPr>
          <w:p w14:paraId="09B382B6" w14:textId="77777777" w:rsidR="00F3186E" w:rsidRPr="0084544E" w:rsidRDefault="00F3186E" w:rsidP="00A06AE1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Junior C++ Software Developer</w:t>
            </w:r>
          </w:p>
        </w:tc>
        <w:tc>
          <w:tcPr>
            <w:tcW w:w="2636" w:type="dxa"/>
          </w:tcPr>
          <w:p w14:paraId="46AA2C8D" w14:textId="0122D5D9" w:rsidR="00F3186E" w:rsidRPr="0084544E" w:rsidRDefault="0CB882A3" w:rsidP="00F3186E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Сентябрь 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 – Январь 2022</w:t>
            </w:r>
          </w:p>
        </w:tc>
      </w:tr>
    </w:tbl>
    <w:p w14:paraId="721B657E" w14:textId="77777777" w:rsidR="00F3186E" w:rsidRPr="0084544E" w:rsidRDefault="00F3186E" w:rsidP="00F3186E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ООО «ВАС Экспертс»</w:t>
      </w:r>
    </w:p>
    <w:p w14:paraId="026D3B63" w14:textId="77777777" w:rsidR="00F3186E" w:rsidRPr="0084544E" w:rsidRDefault="00F3186E" w:rsidP="00F3186E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Работа над </w:t>
      </w:r>
      <w:hyperlink r:id="rId13" w:history="1">
        <w:r w:rsidRPr="0084544E">
          <w:rPr>
            <w:rStyle w:val="aff0"/>
            <w:rFonts w:ascii="Times New Roman" w:hAnsi="Times New Roman"/>
            <w:color w:val="1E1D2D" w:themeColor="background1"/>
            <w:sz w:val="28"/>
            <w:szCs w:val="28"/>
          </w:rPr>
          <w:t>платформой глубокого анализа трафика</w:t>
        </w:r>
      </w:hyperlink>
      <w:r w:rsidRPr="0084544E">
        <w:rPr>
          <w:rFonts w:ascii="Times New Roman" w:hAnsi="Times New Roman"/>
          <w:color w:val="1E1D2D" w:themeColor="background1"/>
          <w:sz w:val="28"/>
          <w:szCs w:val="28"/>
        </w:rPr>
        <w:t>;</w:t>
      </w:r>
    </w:p>
    <w:p w14:paraId="39DA6077" w14:textId="1C53F247" w:rsidR="00F3186E" w:rsidRPr="0084544E" w:rsidRDefault="0CB882A3" w:rsidP="00F3186E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Изучение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и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работа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с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 xml:space="preserve"> CMake, Conan, Google Test &amp; Benchmark, </w:t>
      </w:r>
      <w:proofErr w:type="spellStart"/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Gcovr</w:t>
      </w:r>
      <w:proofErr w:type="spellEnd"/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.</w:t>
      </w:r>
    </w:p>
    <w:p w14:paraId="67240D55" w14:textId="77777777" w:rsidR="00F3186E" w:rsidRPr="0084544E" w:rsidRDefault="00F3186E" w:rsidP="00F3186E">
      <w:pPr>
        <w:spacing w:line="240" w:lineRule="auto"/>
        <w:ind w:left="432"/>
        <w:jc w:val="both"/>
        <w:rPr>
          <w:rFonts w:ascii="Times New Roman" w:hAnsi="Times New Roman"/>
          <w:color w:val="1E1D2D" w:themeColor="background1"/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176"/>
        <w:gridCol w:w="2130"/>
      </w:tblGrid>
      <w:tr w:rsidR="0084544E" w:rsidRPr="0084544E" w14:paraId="169117FB" w14:textId="77777777" w:rsidTr="00A06AE1">
        <w:trPr>
          <w:trHeight w:val="216"/>
        </w:trPr>
        <w:tc>
          <w:tcPr>
            <w:tcW w:w="6176" w:type="dxa"/>
          </w:tcPr>
          <w:p w14:paraId="4E994128" w14:textId="77777777" w:rsidR="00F3186E" w:rsidRPr="0084544E" w:rsidRDefault="00F3186E" w:rsidP="00A06AE1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Intern Backend Developer</w:t>
            </w:r>
          </w:p>
        </w:tc>
        <w:tc>
          <w:tcPr>
            <w:tcW w:w="2130" w:type="dxa"/>
          </w:tcPr>
          <w:p w14:paraId="68657046" w14:textId="77777777" w:rsidR="00F3186E" w:rsidRPr="0084544E" w:rsidRDefault="00F3186E" w:rsidP="00A06AE1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Июнь 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</w:p>
        </w:tc>
      </w:tr>
    </w:tbl>
    <w:p w14:paraId="5751B6E6" w14:textId="77777777" w:rsidR="00F3186E" w:rsidRPr="0084544E" w:rsidRDefault="00F3186E" w:rsidP="00F3186E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ГУП «Санкт-Петербургский информационно-аналитический центр»</w:t>
      </w:r>
    </w:p>
    <w:p w14:paraId="2B322432" w14:textId="70863850" w:rsidR="00F3186E" w:rsidRPr="0084544E" w:rsidRDefault="00F3186E" w:rsidP="00F3186E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Изучение и работа с контейнеризацией </w:t>
      </w:r>
      <w:proofErr w:type="spellStart"/>
      <w:r w:rsidRPr="0084544E">
        <w:rPr>
          <w:rFonts w:ascii="Times New Roman" w:hAnsi="Times New Roman"/>
          <w:color w:val="1E1D2D" w:themeColor="background1"/>
          <w:sz w:val="28"/>
          <w:szCs w:val="28"/>
        </w:rPr>
        <w:t>Docker</w:t>
      </w:r>
      <w:proofErr w:type="spellEnd"/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, базами данных на </w:t>
      </w:r>
      <w:proofErr w:type="spellStart"/>
      <w:r w:rsidRPr="0084544E">
        <w:rPr>
          <w:rFonts w:ascii="Times New Roman" w:hAnsi="Times New Roman"/>
          <w:color w:val="1E1D2D" w:themeColor="background1"/>
          <w:sz w:val="28"/>
          <w:szCs w:val="28"/>
        </w:rPr>
        <w:t>PostgreSQL</w:t>
      </w:r>
      <w:proofErr w:type="spellEnd"/>
      <w:r w:rsidRPr="0084544E">
        <w:rPr>
          <w:rFonts w:ascii="Times New Roman" w:hAnsi="Times New Roman"/>
          <w:color w:val="1E1D2D" w:themeColor="background1"/>
          <w:sz w:val="28"/>
          <w:szCs w:val="28"/>
        </w:rPr>
        <w:t>, а также участие в поддержке веб-приложений.</w:t>
      </w:r>
    </w:p>
    <w:p w14:paraId="682B47B3" w14:textId="77777777" w:rsidR="00F3186E" w:rsidRPr="0084544E" w:rsidRDefault="00F3186E" w:rsidP="00F3186E">
      <w:pPr>
        <w:spacing w:line="240" w:lineRule="auto"/>
        <w:ind w:left="432"/>
        <w:rPr>
          <w:rFonts w:ascii="Times New Roman" w:hAnsi="Times New Roman"/>
          <w:color w:val="1E1D2D" w:themeColor="background1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6176"/>
        <w:gridCol w:w="2130"/>
      </w:tblGrid>
      <w:tr w:rsidR="0084544E" w:rsidRPr="0084544E" w14:paraId="4525ACE8" w14:textId="77777777" w:rsidTr="002E4104">
        <w:trPr>
          <w:trHeight w:val="216"/>
        </w:trPr>
        <w:tc>
          <w:tcPr>
            <w:tcW w:w="6427" w:type="dxa"/>
          </w:tcPr>
          <w:p w14:paraId="0A3DC751" w14:textId="54E1741C" w:rsidR="00B2367A" w:rsidRPr="0084544E" w:rsidRDefault="00F50564" w:rsidP="00697E7A">
            <w:pPr>
              <w:pStyle w:val="2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Intern</w:t>
            </w:r>
            <w:r w:rsidR="00385640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 xml:space="preserve"> C++ 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Software D</w:t>
            </w:r>
            <w:r w:rsidR="00385640"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eveloper</w:t>
            </w:r>
          </w:p>
        </w:tc>
        <w:tc>
          <w:tcPr>
            <w:tcW w:w="2213" w:type="dxa"/>
          </w:tcPr>
          <w:p w14:paraId="7F143441" w14:textId="10BFA7C4" w:rsidR="00B2367A" w:rsidRPr="0084544E" w:rsidRDefault="00385640" w:rsidP="00697E7A">
            <w:pPr>
              <w:pStyle w:val="a6"/>
              <w:spacing w:line="240" w:lineRule="auto"/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</w:pP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</w:rPr>
              <w:t xml:space="preserve">Май </w:t>
            </w:r>
            <w:r w:rsidRPr="0084544E">
              <w:rPr>
                <w:rFonts w:ascii="Times New Roman" w:hAnsi="Times New Roman"/>
                <w:color w:val="1E1D2D" w:themeColor="background1"/>
                <w:sz w:val="28"/>
                <w:szCs w:val="28"/>
                <w:lang w:val="en-US"/>
              </w:rPr>
              <w:t>2021</w:t>
            </w:r>
          </w:p>
        </w:tc>
      </w:tr>
    </w:tbl>
    <w:p w14:paraId="51670D88" w14:textId="17366926" w:rsidR="00B2367A" w:rsidRPr="0084544E" w:rsidRDefault="00385640" w:rsidP="00F3186E">
      <w:pPr>
        <w:pStyle w:val="a7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>АО «Невское проектно-конструкторское бюро»</w:t>
      </w:r>
    </w:p>
    <w:p w14:paraId="4B115437" w14:textId="2278CB14" w:rsidR="00B2367A" w:rsidRPr="0084544E" w:rsidRDefault="0CB882A3" w:rsidP="00F3186E">
      <w:pPr>
        <w:pStyle w:val="a"/>
        <w:spacing w:line="240" w:lineRule="auto"/>
        <w:rPr>
          <w:rFonts w:ascii="Times New Roman" w:hAnsi="Times New Roman"/>
          <w:color w:val="1E1D2D" w:themeColor="background1"/>
          <w:sz w:val="28"/>
          <w:szCs w:val="28"/>
        </w:rPr>
      </w:pPr>
      <w:r w:rsidRPr="0084544E">
        <w:rPr>
          <w:rFonts w:ascii="Times New Roman" w:hAnsi="Times New Roman"/>
          <w:color w:val="1E1D2D" w:themeColor="background1"/>
          <w:sz w:val="28"/>
          <w:szCs w:val="28"/>
        </w:rPr>
        <w:t xml:space="preserve">Проектирование и разработка приложений на 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C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++/</w:t>
      </w:r>
      <w:r w:rsidRPr="0084544E">
        <w:rPr>
          <w:rFonts w:ascii="Times New Roman" w:hAnsi="Times New Roman"/>
          <w:color w:val="1E1D2D" w:themeColor="background1"/>
          <w:sz w:val="28"/>
          <w:szCs w:val="28"/>
          <w:lang w:val="en-US"/>
        </w:rPr>
        <w:t>Qt</w:t>
      </w:r>
      <w:r w:rsidRPr="0084544E">
        <w:rPr>
          <w:rFonts w:ascii="Times New Roman" w:hAnsi="Times New Roman"/>
          <w:color w:val="1E1D2D" w:themeColor="background1"/>
          <w:sz w:val="28"/>
          <w:szCs w:val="28"/>
        </w:rPr>
        <w:t>.</w:t>
      </w:r>
    </w:p>
    <w:sectPr w:rsidR="00B2367A" w:rsidRPr="0084544E" w:rsidSect="007933AE">
      <w:pgSz w:w="11906" w:h="16838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F8D7" w14:textId="77777777" w:rsidR="00543B13" w:rsidRDefault="00543B13" w:rsidP="00580C51">
      <w:pPr>
        <w:spacing w:before="0" w:after="0" w:line="240" w:lineRule="auto"/>
      </w:pPr>
      <w:r>
        <w:separator/>
      </w:r>
    </w:p>
  </w:endnote>
  <w:endnote w:type="continuationSeparator" w:id="0">
    <w:p w14:paraId="487EC5A7" w14:textId="77777777" w:rsidR="00543B13" w:rsidRDefault="00543B13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BDA6" w14:textId="77777777" w:rsidR="00543B13" w:rsidRDefault="00543B13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96B7DAA" w14:textId="77777777" w:rsidR="00543B13" w:rsidRDefault="00543B13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CDE2B48"/>
    <w:multiLevelType w:val="hybridMultilevel"/>
    <w:tmpl w:val="33BAB884"/>
    <w:lvl w:ilvl="0" w:tplc="2014ED5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1E"/>
    <w:rsid w:val="000022EB"/>
    <w:rsid w:val="000214BD"/>
    <w:rsid w:val="00024350"/>
    <w:rsid w:val="00032997"/>
    <w:rsid w:val="00033380"/>
    <w:rsid w:val="00034F0A"/>
    <w:rsid w:val="0006276C"/>
    <w:rsid w:val="000701B2"/>
    <w:rsid w:val="00075E73"/>
    <w:rsid w:val="00081583"/>
    <w:rsid w:val="000B0EE9"/>
    <w:rsid w:val="000D526C"/>
    <w:rsid w:val="0010077D"/>
    <w:rsid w:val="00116379"/>
    <w:rsid w:val="00126726"/>
    <w:rsid w:val="0013567F"/>
    <w:rsid w:val="00165BAF"/>
    <w:rsid w:val="00177AA8"/>
    <w:rsid w:val="0019232F"/>
    <w:rsid w:val="001951C7"/>
    <w:rsid w:val="001B4B27"/>
    <w:rsid w:val="00210923"/>
    <w:rsid w:val="0025418C"/>
    <w:rsid w:val="00264F92"/>
    <w:rsid w:val="002911C8"/>
    <w:rsid w:val="002A0B18"/>
    <w:rsid w:val="002E6C1E"/>
    <w:rsid w:val="00300698"/>
    <w:rsid w:val="00301257"/>
    <w:rsid w:val="00306C2A"/>
    <w:rsid w:val="00323AAA"/>
    <w:rsid w:val="00361AFB"/>
    <w:rsid w:val="003626D2"/>
    <w:rsid w:val="00374E86"/>
    <w:rsid w:val="00375877"/>
    <w:rsid w:val="00385640"/>
    <w:rsid w:val="003F5303"/>
    <w:rsid w:val="0041118B"/>
    <w:rsid w:val="00415DD5"/>
    <w:rsid w:val="00440F72"/>
    <w:rsid w:val="004D0A29"/>
    <w:rsid w:val="004D6619"/>
    <w:rsid w:val="00543B13"/>
    <w:rsid w:val="00557584"/>
    <w:rsid w:val="00580C51"/>
    <w:rsid w:val="005C0355"/>
    <w:rsid w:val="005C5D33"/>
    <w:rsid w:val="00683F51"/>
    <w:rsid w:val="006962EF"/>
    <w:rsid w:val="00697E7A"/>
    <w:rsid w:val="006E2432"/>
    <w:rsid w:val="007001D6"/>
    <w:rsid w:val="00713B6A"/>
    <w:rsid w:val="00723045"/>
    <w:rsid w:val="00750D84"/>
    <w:rsid w:val="007570B2"/>
    <w:rsid w:val="00764287"/>
    <w:rsid w:val="00790D50"/>
    <w:rsid w:val="007933AE"/>
    <w:rsid w:val="007A2F12"/>
    <w:rsid w:val="007A48CE"/>
    <w:rsid w:val="007C5B9E"/>
    <w:rsid w:val="007D5AB6"/>
    <w:rsid w:val="0084544E"/>
    <w:rsid w:val="008639EB"/>
    <w:rsid w:val="00866CF9"/>
    <w:rsid w:val="00896FFB"/>
    <w:rsid w:val="008E18D5"/>
    <w:rsid w:val="0090731C"/>
    <w:rsid w:val="00907793"/>
    <w:rsid w:val="009077DC"/>
    <w:rsid w:val="00940FAB"/>
    <w:rsid w:val="00942976"/>
    <w:rsid w:val="009548CA"/>
    <w:rsid w:val="00987217"/>
    <w:rsid w:val="009E0992"/>
    <w:rsid w:val="00A03A6F"/>
    <w:rsid w:val="00A07D6A"/>
    <w:rsid w:val="00A84E65"/>
    <w:rsid w:val="00AA1ACB"/>
    <w:rsid w:val="00AC26FD"/>
    <w:rsid w:val="00AF0D04"/>
    <w:rsid w:val="00AF1168"/>
    <w:rsid w:val="00B105F7"/>
    <w:rsid w:val="00B2367A"/>
    <w:rsid w:val="00B301BF"/>
    <w:rsid w:val="00B54803"/>
    <w:rsid w:val="00B97A1E"/>
    <w:rsid w:val="00BB2B3D"/>
    <w:rsid w:val="00BC249D"/>
    <w:rsid w:val="00C069B4"/>
    <w:rsid w:val="00C302EE"/>
    <w:rsid w:val="00C55F0B"/>
    <w:rsid w:val="00C57C87"/>
    <w:rsid w:val="00C620FB"/>
    <w:rsid w:val="00CD22BE"/>
    <w:rsid w:val="00D26C47"/>
    <w:rsid w:val="00D3324E"/>
    <w:rsid w:val="00D449BA"/>
    <w:rsid w:val="00D4662D"/>
    <w:rsid w:val="00D554E0"/>
    <w:rsid w:val="00D720EA"/>
    <w:rsid w:val="00D97489"/>
    <w:rsid w:val="00DE7766"/>
    <w:rsid w:val="00E33FCE"/>
    <w:rsid w:val="00E64C2A"/>
    <w:rsid w:val="00E85ACE"/>
    <w:rsid w:val="00F3186E"/>
    <w:rsid w:val="00F50564"/>
    <w:rsid w:val="00F510D1"/>
    <w:rsid w:val="00FC349B"/>
    <w:rsid w:val="0CB88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872E7"/>
  <w15:docId w15:val="{E7CEDE32-B80C-4ADD-9535-C9DEA409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D526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1">
    <w:name w:val="heading 1"/>
    <w:basedOn w:val="a0"/>
    <w:next w:val="a0"/>
    <w:link w:val="10"/>
    <w:uiPriority w:val="9"/>
    <w:qFormat/>
    <w:rsid w:val="000701B2"/>
    <w:pPr>
      <w:pBdr>
        <w:top w:val="single" w:sz="4" w:space="3" w:color="E6EAF4" w:themeColor="text1" w:themeTint="A6"/>
        <w:left w:val="single" w:sz="4" w:space="3" w:color="1E1D2D" w:themeColor="background1"/>
        <w:bottom w:val="single" w:sz="4" w:space="4" w:color="E6EAF4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3">
    <w:name w:val="heading 3"/>
    <w:basedOn w:val="a0"/>
    <w:next w:val="a0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DEE4F0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DEE4F0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DE7766"/>
    <w:rPr>
      <w:rFonts w:cs="Tahoma"/>
    </w:rPr>
  </w:style>
  <w:style w:type="paragraph" w:customStyle="1" w:styleId="a5">
    <w:name w:val="Контактные данные"/>
    <w:basedOn w:val="a0"/>
    <w:uiPriority w:val="1"/>
    <w:qFormat/>
    <w:rsid w:val="00033380"/>
    <w:pPr>
      <w:spacing w:after="240"/>
      <w:contextualSpacing/>
    </w:pPr>
  </w:style>
  <w:style w:type="paragraph" w:customStyle="1" w:styleId="a6">
    <w:name w:val="Даты"/>
    <w:basedOn w:val="a0"/>
    <w:uiPriority w:val="1"/>
    <w:qFormat/>
    <w:rsid w:val="00116379"/>
    <w:pPr>
      <w:spacing w:before="80"/>
      <w:jc w:val="right"/>
    </w:pPr>
  </w:style>
  <w:style w:type="paragraph" w:customStyle="1" w:styleId="a7">
    <w:name w:val="Местонахождение"/>
    <w:basedOn w:val="a0"/>
    <w:link w:val="a8"/>
    <w:uiPriority w:val="1"/>
    <w:unhideWhenUsed/>
    <w:qFormat/>
    <w:rsid w:val="00300698"/>
    <w:pPr>
      <w:ind w:left="432"/>
    </w:pPr>
    <w:rPr>
      <w:i/>
    </w:rPr>
  </w:style>
  <w:style w:type="character" w:customStyle="1" w:styleId="a8">
    <w:name w:val="Местонахождение (знак)"/>
    <w:basedOn w:val="a1"/>
    <w:link w:val="a7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a">
    <w:name w:val="List Paragraph"/>
    <w:basedOn w:val="a0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a9">
    <w:name w:val="Placeholder Text"/>
    <w:basedOn w:val="a1"/>
    <w:uiPriority w:val="99"/>
    <w:semiHidden/>
    <w:rsid w:val="00BB2B3D"/>
    <w:rPr>
      <w:color w:val="E6EAF4" w:themeColor="text1" w:themeTint="A6"/>
    </w:rPr>
  </w:style>
  <w:style w:type="paragraph" w:styleId="aa">
    <w:name w:val="header"/>
    <w:basedOn w:val="a0"/>
    <w:link w:val="ab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c">
    <w:name w:val="footer"/>
    <w:basedOn w:val="a0"/>
    <w:link w:val="ad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ae">
    <w:name w:val="Table Grid"/>
    <w:basedOn w:val="a2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0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40">
    <w:name w:val="Заголовок 4 Знак"/>
    <w:basedOn w:val="a1"/>
    <w:link w:val="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af0">
    <w:name w:val="Intense Emphasis"/>
    <w:basedOn w:val="a1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af3">
    <w:name w:val="Intense Reference"/>
    <w:basedOn w:val="a1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af4">
    <w:name w:val="Book Title"/>
    <w:basedOn w:val="a1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af5">
    <w:name w:val="caption"/>
    <w:basedOn w:val="a0"/>
    <w:next w:val="a0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6">
    <w:name w:val="Emphasis"/>
    <w:basedOn w:val="a1"/>
    <w:semiHidden/>
    <w:unhideWhenUsed/>
    <w:qFormat/>
    <w:rsid w:val="00034F0A"/>
    <w:rPr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034F0A"/>
    <w:rPr>
      <w:rFonts w:asciiTheme="majorHAnsi" w:eastAsiaTheme="majorEastAsia" w:hAnsiTheme="majorHAnsi" w:cstheme="majorBidi"/>
      <w:color w:val="DEE4F0" w:themeColor="text1" w:themeTint="D8"/>
      <w:spacing w:val="10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4F0A"/>
    <w:rPr>
      <w:rFonts w:asciiTheme="majorHAnsi" w:eastAsiaTheme="majorEastAsia" w:hAnsiTheme="majorHAnsi" w:cstheme="majorBidi"/>
      <w:i/>
      <w:iCs/>
      <w:color w:val="DEE4F0" w:themeColor="text1" w:themeTint="D8"/>
      <w:spacing w:val="10"/>
      <w:sz w:val="21"/>
      <w:szCs w:val="21"/>
    </w:rPr>
  </w:style>
  <w:style w:type="paragraph" w:styleId="af7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21">
    <w:name w:val="Quote"/>
    <w:basedOn w:val="a0"/>
    <w:next w:val="a0"/>
    <w:link w:val="22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E2E7F2" w:themeColor="text1" w:themeTint="BF"/>
    </w:rPr>
  </w:style>
  <w:style w:type="character" w:customStyle="1" w:styleId="22">
    <w:name w:val="Цитата 2 Знак"/>
    <w:basedOn w:val="a1"/>
    <w:link w:val="21"/>
    <w:uiPriority w:val="29"/>
    <w:semiHidden/>
    <w:rsid w:val="00034F0A"/>
    <w:rPr>
      <w:rFonts w:asciiTheme="minorHAnsi" w:hAnsiTheme="minorHAnsi"/>
      <w:i/>
      <w:iCs/>
      <w:color w:val="E2E7F2" w:themeColor="text1" w:themeTint="BF"/>
      <w:spacing w:val="10"/>
      <w:sz w:val="16"/>
      <w:szCs w:val="16"/>
    </w:rPr>
  </w:style>
  <w:style w:type="character" w:styleId="af8">
    <w:name w:val="Strong"/>
    <w:basedOn w:val="a1"/>
    <w:semiHidden/>
    <w:unhideWhenUsed/>
    <w:qFormat/>
    <w:rsid w:val="00034F0A"/>
    <w:rPr>
      <w:b/>
      <w:bCs/>
    </w:rPr>
  </w:style>
  <w:style w:type="paragraph" w:styleId="af9">
    <w:name w:val="Subtitle"/>
    <w:basedOn w:val="a0"/>
    <w:next w:val="a0"/>
    <w:link w:val="afa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E6EAF4" w:themeColor="text1" w:themeTint="A5"/>
      <w:spacing w:val="15"/>
      <w:sz w:val="22"/>
      <w:szCs w:val="22"/>
    </w:rPr>
  </w:style>
  <w:style w:type="character" w:customStyle="1" w:styleId="afa">
    <w:name w:val="Подзаголовок Знак"/>
    <w:basedOn w:val="a1"/>
    <w:link w:val="af9"/>
    <w:semiHidden/>
    <w:rsid w:val="00034F0A"/>
    <w:rPr>
      <w:rFonts w:asciiTheme="minorHAnsi" w:eastAsiaTheme="minorEastAsia" w:hAnsiTheme="minorHAnsi" w:cstheme="minorBidi"/>
      <w:color w:val="E6EAF4" w:themeColor="text1" w:themeTint="A5"/>
      <w:spacing w:val="15"/>
      <w:sz w:val="22"/>
      <w:szCs w:val="22"/>
    </w:rPr>
  </w:style>
  <w:style w:type="character" w:styleId="afb">
    <w:name w:val="Subtle Emphasis"/>
    <w:basedOn w:val="a1"/>
    <w:uiPriority w:val="19"/>
    <w:semiHidden/>
    <w:unhideWhenUsed/>
    <w:qFormat/>
    <w:rsid w:val="00034F0A"/>
    <w:rPr>
      <w:i/>
      <w:iCs/>
      <w:color w:val="E2E7F2" w:themeColor="text1" w:themeTint="BF"/>
    </w:rPr>
  </w:style>
  <w:style w:type="character" w:styleId="afc">
    <w:name w:val="Subtle Reference"/>
    <w:basedOn w:val="a1"/>
    <w:uiPriority w:val="31"/>
    <w:semiHidden/>
    <w:unhideWhenUsed/>
    <w:qFormat/>
    <w:rsid w:val="00034F0A"/>
    <w:rPr>
      <w:smallCaps/>
      <w:color w:val="E6EAF4" w:themeColor="text1" w:themeTint="A5"/>
    </w:rPr>
  </w:style>
  <w:style w:type="paragraph" w:styleId="afd">
    <w:name w:val="Title"/>
    <w:basedOn w:val="a0"/>
    <w:next w:val="a0"/>
    <w:link w:val="afe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1"/>
    <w:link w:val="afd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TOC Heading"/>
    <w:basedOn w:val="1"/>
    <w:next w:val="a0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aff0">
    <w:name w:val="Hyperlink"/>
    <w:basedOn w:val="a1"/>
    <w:unhideWhenUsed/>
    <w:rsid w:val="002E6C1E"/>
    <w:rPr>
      <w:color w:val="0000FF" w:themeColor="hyperlink"/>
      <w:u w:val="single"/>
    </w:rPr>
  </w:style>
  <w:style w:type="character" w:styleId="aff1">
    <w:name w:val="Unresolved Mention"/>
    <w:basedOn w:val="a1"/>
    <w:uiPriority w:val="99"/>
    <w:semiHidden/>
    <w:unhideWhenUsed/>
    <w:rsid w:val="002E6C1E"/>
    <w:rPr>
      <w:color w:val="605E5C"/>
      <w:shd w:val="clear" w:color="auto" w:fill="E1DFDD"/>
    </w:rPr>
  </w:style>
  <w:style w:type="character" w:styleId="aff2">
    <w:name w:val="FollowedHyperlink"/>
    <w:basedOn w:val="a1"/>
    <w:semiHidden/>
    <w:unhideWhenUsed/>
    <w:rsid w:val="002E6C1E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940FAB"/>
    <w:rPr>
      <w:rFonts w:asciiTheme="minorHAnsi" w:hAnsiTheme="minorHAnsi"/>
      <w:b/>
      <w:spacing w:val="10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B2367A"/>
    <w:rPr>
      <w:rFonts w:asciiTheme="majorHAnsi" w:hAnsiTheme="majorHAnsi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9111747978" TargetMode="External"/><Relationship Id="rId13" Type="http://schemas.openxmlformats.org/officeDocument/2006/relationships/hyperlink" Target="https://vasexperts.ru/products/sk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eigtm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ig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ob@sei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SEIG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igt\AppData\Roaming\Microsoft\Templates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9E0EE"/>
      </a:dk1>
      <a:lt1>
        <a:sysClr val="window" lastClr="1E1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4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Баранов Константин Павлович</dc:creator>
  <cp:keywords>резюме</cp:keywords>
  <cp:lastModifiedBy>Seig Pensinghton</cp:lastModifiedBy>
  <cp:revision>8</cp:revision>
  <dcterms:created xsi:type="dcterms:W3CDTF">2021-12-15T11:56:00Z</dcterms:created>
  <dcterms:modified xsi:type="dcterms:W3CDTF">2022-06-30T15:29:00Z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